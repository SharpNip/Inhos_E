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51" w:rsidRDefault="009E7A08">
      <w:pPr>
        <w:rPr>
          <w:rFonts w:ascii="ceriph 05_53" w:hAnsi="ceriph 05_53"/>
          <w:sz w:val="44"/>
          <w:szCs w:val="44"/>
          <w:u w:val="single"/>
          <w:lang w:val="en-CA"/>
        </w:rPr>
      </w:pPr>
      <w:r w:rsidRPr="009E7A08">
        <w:rPr>
          <w:rFonts w:ascii="ceriph 05_53" w:hAnsi="ceriph 05_53"/>
          <w:sz w:val="44"/>
          <w:szCs w:val="44"/>
          <w:u w:val="single"/>
          <w:lang w:val="en-CA"/>
        </w:rPr>
        <w:t>Inhospitable Environment</w:t>
      </w:r>
    </w:p>
    <w:p w:rsidR="009E7A08" w:rsidRPr="004464F1" w:rsidRDefault="009E7A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eriph 05_53" w:hAnsi="ceriph 05_53"/>
          <w:sz w:val="28"/>
          <w:szCs w:val="28"/>
          <w:lang w:val="en-CA"/>
        </w:rPr>
        <w:t>An inspired game concept by Nicolas Potvin:</w:t>
      </w:r>
      <w:r>
        <w:rPr>
          <w:rFonts w:ascii="ceriph 05_53" w:hAnsi="ceriph 05_53"/>
          <w:sz w:val="28"/>
          <w:szCs w:val="28"/>
          <w:lang w:val="en-CA"/>
        </w:rPr>
        <w:br/>
      </w:r>
      <w:r>
        <w:rPr>
          <w:rFonts w:ascii="ceriph 05_53" w:hAnsi="ceriph 05_53"/>
          <w:sz w:val="28"/>
          <w:szCs w:val="28"/>
          <w:lang w:val="en-CA"/>
        </w:rPr>
        <w:br/>
      </w:r>
      <w:r w:rsidRPr="004464F1">
        <w:rPr>
          <w:rFonts w:ascii="Times New Roman" w:hAnsi="Times New Roman" w:cs="Times New Roman"/>
          <w:sz w:val="26"/>
          <w:szCs w:val="26"/>
        </w:rPr>
        <w:t>Ce jeu sera basé / inspire du jeu “ICS” de Newgrounds.com :</w:t>
      </w:r>
      <w:r w:rsidRPr="004464F1">
        <w:rPr>
          <w:rFonts w:ascii="Times New Roman" w:hAnsi="Times New Roman" w:cs="Times New Roman"/>
          <w:sz w:val="26"/>
          <w:szCs w:val="26"/>
        </w:rPr>
        <w:br/>
      </w:r>
      <w:r w:rsidRPr="004464F1">
        <w:rPr>
          <w:rFonts w:ascii="Times New Roman" w:hAnsi="Times New Roman" w:cs="Times New Roman"/>
          <w:sz w:val="26"/>
          <w:szCs w:val="26"/>
        </w:rPr>
        <w:br/>
      </w:r>
      <w:r w:rsidR="00BF5C66">
        <w:rPr>
          <w:rFonts w:ascii="Times New Roman" w:hAnsi="Times New Roman" w:cs="Times New Roman"/>
          <w:sz w:val="26"/>
          <w:szCs w:val="26"/>
        </w:rPr>
        <w:t>U</w:t>
      </w:r>
      <w:r w:rsidRPr="004464F1">
        <w:rPr>
          <w:rFonts w:ascii="Times New Roman" w:hAnsi="Times New Roman" w:cs="Times New Roman"/>
          <w:sz w:val="26"/>
          <w:szCs w:val="26"/>
        </w:rPr>
        <w:t>n jeu  « plat</w:t>
      </w:r>
      <w:r w:rsidR="004464F1" w:rsidRPr="004464F1">
        <w:rPr>
          <w:rFonts w:ascii="Times New Roman" w:hAnsi="Times New Roman" w:cs="Times New Roman"/>
          <w:sz w:val="26"/>
          <w:szCs w:val="26"/>
        </w:rPr>
        <w:t>e</w:t>
      </w:r>
      <w:r w:rsidRPr="004464F1">
        <w:rPr>
          <w:rFonts w:ascii="Times New Roman" w:hAnsi="Times New Roman" w:cs="Times New Roman"/>
          <w:sz w:val="26"/>
          <w:szCs w:val="26"/>
        </w:rPr>
        <w:t>formeur » dans lequel l’utilisateur doit amener son avatar d’un bout à l’autre du niveau, et ce, sans mourir. Ses instincts de survie seront mis à l’épreuve car le joueur devra faire preuve d’ingéniosité pour se déplacer, car il ne peut survivre à un environnement radioactif pendant trop longtemps. Il devra se déplacé, à partir du début d’un niveau, d’un lieu sûr à l’autre, sans que son « Geiger level » n’excès des niveaux létaux.</w:t>
      </w:r>
    </w:p>
    <w:p w:rsidR="001C1F70" w:rsidRPr="004464F1" w:rsidRDefault="009E7A08" w:rsidP="001C1F70">
      <w:pPr>
        <w:rPr>
          <w:rFonts w:ascii="Times New Roman" w:hAnsi="Times New Roman" w:cs="Times New Roman"/>
          <w:sz w:val="26"/>
          <w:szCs w:val="26"/>
        </w:rPr>
      </w:pPr>
      <w:r w:rsidRPr="004464F1">
        <w:rPr>
          <w:rFonts w:ascii="Times New Roman" w:hAnsi="Times New Roman" w:cs="Times New Roman"/>
          <w:sz w:val="26"/>
          <w:szCs w:val="26"/>
        </w:rPr>
        <w:t>Liste de fonctionnalités :</w:t>
      </w:r>
    </w:p>
    <w:p w:rsidR="001C1F70" w:rsidRPr="00F24482" w:rsidRDefault="001C1F70" w:rsidP="00F2448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F24482">
        <w:rPr>
          <w:rFonts w:ascii="Times New Roman" w:hAnsi="Times New Roman" w:cs="Times New Roman"/>
          <w:sz w:val="26"/>
          <w:szCs w:val="26"/>
        </w:rPr>
        <w:t xml:space="preserve">Déplacements utilisant des </w:t>
      </w:r>
      <w:r w:rsidR="004464F1" w:rsidRPr="00F24482">
        <w:rPr>
          <w:rFonts w:ascii="Times New Roman" w:hAnsi="Times New Roman" w:cs="Times New Roman"/>
          <w:sz w:val="26"/>
          <w:szCs w:val="26"/>
        </w:rPr>
        <w:t>plateformes</w:t>
      </w:r>
      <w:r w:rsidRPr="00F24482">
        <w:rPr>
          <w:rFonts w:ascii="Times New Roman" w:hAnsi="Times New Roman" w:cs="Times New Roman"/>
          <w:sz w:val="26"/>
          <w:szCs w:val="26"/>
        </w:rPr>
        <w:t xml:space="preserve"> dans les airs, et sur la terre, ainsi que des obstacles « mortelles ». (Tel un jeu de « Mario Bros. » sur la NES)</w:t>
      </w:r>
    </w:p>
    <w:p w:rsidR="001C1F70" w:rsidRPr="004464F1" w:rsidRDefault="004464F1" w:rsidP="001C1F7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64F1">
        <w:rPr>
          <w:rFonts w:ascii="Times New Roman" w:hAnsi="Times New Roman" w:cs="Times New Roman"/>
          <w:sz w:val="26"/>
          <w:szCs w:val="26"/>
        </w:rPr>
        <w:t xml:space="preserve">(Gestion de vie) </w:t>
      </w:r>
      <w:r w:rsidR="001C1F70" w:rsidRPr="004464F1">
        <w:rPr>
          <w:rFonts w:ascii="Times New Roman" w:hAnsi="Times New Roman" w:cs="Times New Roman"/>
          <w:sz w:val="26"/>
          <w:szCs w:val="26"/>
        </w:rPr>
        <w:t>Augmentation constante du « Geiger Level », sauf dans les sections sécuritaire :</w:t>
      </w:r>
    </w:p>
    <w:p w:rsidR="001C1F70" w:rsidRPr="004464F1" w:rsidRDefault="001C1F70" w:rsidP="001C1F70">
      <w:pPr>
        <w:ind w:left="720"/>
        <w:rPr>
          <w:rFonts w:ascii="Times New Roman" w:hAnsi="Times New Roman" w:cs="Times New Roman"/>
          <w:sz w:val="26"/>
          <w:szCs w:val="26"/>
        </w:rPr>
      </w:pPr>
      <w:r w:rsidRPr="004464F1">
        <w:rPr>
          <w:rFonts w:ascii="Times New Roman" w:hAnsi="Times New Roman" w:cs="Times New Roman"/>
          <w:sz w:val="26"/>
          <w:szCs w:val="26"/>
        </w:rPr>
        <w:tab/>
        <w:t>- Quand l</w:t>
      </w:r>
      <w:r w:rsidR="004464F1" w:rsidRPr="004464F1">
        <w:rPr>
          <w:rFonts w:ascii="Times New Roman" w:hAnsi="Times New Roman" w:cs="Times New Roman"/>
          <w:sz w:val="26"/>
          <w:szCs w:val="26"/>
        </w:rPr>
        <w:t>’avatar du</w:t>
      </w:r>
      <w:r w:rsidRPr="004464F1">
        <w:rPr>
          <w:rFonts w:ascii="Times New Roman" w:hAnsi="Times New Roman" w:cs="Times New Roman"/>
          <w:sz w:val="26"/>
          <w:szCs w:val="26"/>
        </w:rPr>
        <w:t xml:space="preserve"> joueur est dans une zone radioactive, un </w:t>
      </w:r>
      <w:r w:rsidR="004464F1" w:rsidRPr="004464F1">
        <w:rPr>
          <w:rFonts w:ascii="Times New Roman" w:hAnsi="Times New Roman" w:cs="Times New Roman"/>
          <w:sz w:val="26"/>
          <w:szCs w:val="26"/>
        </w:rPr>
        <w:tab/>
      </w:r>
      <w:r w:rsidRPr="004464F1">
        <w:rPr>
          <w:rFonts w:ascii="Times New Roman" w:hAnsi="Times New Roman" w:cs="Times New Roman"/>
          <w:sz w:val="26"/>
          <w:szCs w:val="26"/>
        </w:rPr>
        <w:t xml:space="preserve">indicateur </w:t>
      </w:r>
      <w:r w:rsidR="004464F1" w:rsidRPr="004464F1">
        <w:rPr>
          <w:rFonts w:ascii="Times New Roman" w:hAnsi="Times New Roman" w:cs="Times New Roman"/>
          <w:sz w:val="26"/>
          <w:szCs w:val="26"/>
        </w:rPr>
        <w:t xml:space="preserve">apparait pour lui montrer son niveau de dose </w:t>
      </w:r>
      <w:r w:rsidR="004464F1" w:rsidRPr="004464F1">
        <w:rPr>
          <w:rFonts w:ascii="Times New Roman" w:hAnsi="Times New Roman" w:cs="Times New Roman"/>
          <w:sz w:val="26"/>
          <w:szCs w:val="26"/>
        </w:rPr>
        <w:tab/>
        <w:t>radioactive (insertion de SFX).</w:t>
      </w:r>
    </w:p>
    <w:p w:rsidR="004464F1" w:rsidRPr="004464F1" w:rsidRDefault="004464F1" w:rsidP="001C1F70">
      <w:pPr>
        <w:ind w:left="720"/>
        <w:rPr>
          <w:rFonts w:ascii="Times New Roman" w:hAnsi="Times New Roman" w:cs="Times New Roman"/>
          <w:sz w:val="26"/>
          <w:szCs w:val="26"/>
        </w:rPr>
      </w:pPr>
      <w:r w:rsidRPr="004464F1">
        <w:rPr>
          <w:rFonts w:ascii="Times New Roman" w:hAnsi="Times New Roman" w:cs="Times New Roman"/>
          <w:sz w:val="26"/>
          <w:szCs w:val="26"/>
        </w:rPr>
        <w:tab/>
        <w:t xml:space="preserve">- Quand l’avatar du joueur est dans une zone sécuritaire, cette </w:t>
      </w:r>
      <w:r w:rsidRPr="004464F1">
        <w:rPr>
          <w:rFonts w:ascii="Times New Roman" w:hAnsi="Times New Roman" w:cs="Times New Roman"/>
          <w:sz w:val="26"/>
          <w:szCs w:val="26"/>
        </w:rPr>
        <w:tab/>
        <w:t>indicateur décrois jusqu’à 0, et elle disparait.</w:t>
      </w:r>
    </w:p>
    <w:p w:rsidR="004464F1" w:rsidRPr="004464F1" w:rsidRDefault="004464F1" w:rsidP="001C1F70">
      <w:pPr>
        <w:ind w:left="720"/>
        <w:rPr>
          <w:rFonts w:ascii="Times New Roman" w:hAnsi="Times New Roman" w:cs="Times New Roman"/>
          <w:sz w:val="26"/>
          <w:szCs w:val="26"/>
        </w:rPr>
      </w:pPr>
      <w:r w:rsidRPr="004464F1">
        <w:rPr>
          <w:rFonts w:ascii="Times New Roman" w:hAnsi="Times New Roman" w:cs="Times New Roman"/>
          <w:sz w:val="26"/>
          <w:szCs w:val="26"/>
        </w:rPr>
        <w:tab/>
        <w:t>- Si l’avatar du joueur remet les pieds dans une zone</w:t>
      </w:r>
      <w:r w:rsidR="00AD7D5E">
        <w:rPr>
          <w:rFonts w:ascii="Times New Roman" w:hAnsi="Times New Roman" w:cs="Times New Roman"/>
          <w:sz w:val="26"/>
          <w:szCs w:val="26"/>
        </w:rPr>
        <w:t xml:space="preserve"> </w:t>
      </w:r>
      <w:r w:rsidRPr="004464F1">
        <w:rPr>
          <w:rFonts w:ascii="Times New Roman" w:hAnsi="Times New Roman" w:cs="Times New Roman"/>
          <w:sz w:val="26"/>
          <w:szCs w:val="26"/>
        </w:rPr>
        <w:t xml:space="preserve">radioactive, </w:t>
      </w:r>
      <w:r w:rsidR="00AD7D5E">
        <w:rPr>
          <w:rFonts w:ascii="Times New Roman" w:hAnsi="Times New Roman" w:cs="Times New Roman"/>
          <w:sz w:val="26"/>
          <w:szCs w:val="26"/>
        </w:rPr>
        <w:tab/>
      </w:r>
      <w:r w:rsidRPr="004464F1">
        <w:rPr>
          <w:rFonts w:ascii="Times New Roman" w:hAnsi="Times New Roman" w:cs="Times New Roman"/>
          <w:sz w:val="26"/>
          <w:szCs w:val="26"/>
        </w:rPr>
        <w:t>l’indicateur réapparait.</w:t>
      </w:r>
    </w:p>
    <w:p w:rsidR="004464F1" w:rsidRPr="004464F1" w:rsidRDefault="004464F1" w:rsidP="001C1F70">
      <w:pPr>
        <w:ind w:left="720"/>
        <w:rPr>
          <w:rFonts w:ascii="Times New Roman" w:hAnsi="Times New Roman" w:cs="Times New Roman"/>
          <w:sz w:val="26"/>
          <w:szCs w:val="26"/>
        </w:rPr>
      </w:pPr>
      <w:r w:rsidRPr="004464F1">
        <w:rPr>
          <w:rFonts w:ascii="Times New Roman" w:hAnsi="Times New Roman" w:cs="Times New Roman"/>
          <w:sz w:val="26"/>
          <w:szCs w:val="26"/>
        </w:rPr>
        <w:tab/>
        <w:t xml:space="preserve">- Si l’indicateur atteint son maximum, l’avatar du joueur meurt </w:t>
      </w:r>
      <w:r w:rsidRPr="004464F1">
        <w:rPr>
          <w:rFonts w:ascii="Times New Roman" w:hAnsi="Times New Roman" w:cs="Times New Roman"/>
          <w:sz w:val="26"/>
          <w:szCs w:val="26"/>
        </w:rPr>
        <w:tab/>
        <w:t xml:space="preserve">(insertion d’animation avec SFX) et il doit recommencer depuis </w:t>
      </w:r>
      <w:r w:rsidRPr="004464F1">
        <w:rPr>
          <w:rFonts w:ascii="Times New Roman" w:hAnsi="Times New Roman" w:cs="Times New Roman"/>
          <w:sz w:val="26"/>
          <w:szCs w:val="26"/>
        </w:rPr>
        <w:tab/>
        <w:t>le début du niveau actuel.</w:t>
      </w:r>
    </w:p>
    <w:p w:rsidR="004464F1" w:rsidRPr="004464F1" w:rsidRDefault="004464F1" w:rsidP="00817D7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64F1">
        <w:rPr>
          <w:rFonts w:ascii="Times New Roman" w:hAnsi="Times New Roman" w:cs="Times New Roman"/>
          <w:sz w:val="26"/>
          <w:szCs w:val="26"/>
        </w:rPr>
        <w:t>(Gestion de niveau) Lorsque l’avatar du joueur atteint la fin d’un niveau, il est ensuite transféré au prochain. (Anticipation de 3 niveaux)</w:t>
      </w:r>
    </w:p>
    <w:p w:rsidR="004464F1" w:rsidRPr="004464F1" w:rsidRDefault="004464F1" w:rsidP="004464F1">
      <w:pPr>
        <w:pStyle w:val="Paragraphedeliste"/>
        <w:rPr>
          <w:rFonts w:ascii="Times New Roman" w:hAnsi="Times New Roman" w:cs="Times New Roman"/>
          <w:sz w:val="26"/>
          <w:szCs w:val="26"/>
        </w:rPr>
      </w:pPr>
      <w:r w:rsidRPr="004464F1">
        <w:rPr>
          <w:rFonts w:ascii="Times New Roman" w:hAnsi="Times New Roman" w:cs="Times New Roman"/>
          <w:sz w:val="26"/>
          <w:szCs w:val="26"/>
        </w:rPr>
        <w:tab/>
        <w:t xml:space="preserve">- Si le joueur atteint la fin du dernier niveau, il est accueilli par </w:t>
      </w:r>
      <w:r w:rsidRPr="004464F1">
        <w:rPr>
          <w:rFonts w:ascii="Times New Roman" w:hAnsi="Times New Roman" w:cs="Times New Roman"/>
          <w:sz w:val="26"/>
          <w:szCs w:val="26"/>
        </w:rPr>
        <w:tab/>
        <w:t>un écran fin avec option de rejouer.</w:t>
      </w:r>
    </w:p>
    <w:sectPr w:rsidR="004464F1" w:rsidRPr="004464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riph 05_5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27C8F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B46B4E"/>
    <w:multiLevelType w:val="hybridMultilevel"/>
    <w:tmpl w:val="D6DE7B1A"/>
    <w:lvl w:ilvl="0" w:tplc="2B0499E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3A0A"/>
    <w:multiLevelType w:val="hybridMultilevel"/>
    <w:tmpl w:val="8EFCC16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08"/>
    <w:rsid w:val="00167551"/>
    <w:rsid w:val="001C1F70"/>
    <w:rsid w:val="004464F1"/>
    <w:rsid w:val="009E7A08"/>
    <w:rsid w:val="00AD7D5E"/>
    <w:rsid w:val="00BF5C66"/>
    <w:rsid w:val="00F2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651B7-901D-474A-988B-F36AD7DB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C51A56CA.dotm</Template>
  <TotalTime>33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4</cp:revision>
  <dcterms:created xsi:type="dcterms:W3CDTF">2015-07-03T22:34:00Z</dcterms:created>
  <dcterms:modified xsi:type="dcterms:W3CDTF">2015-07-06T12:44:00Z</dcterms:modified>
</cp:coreProperties>
</file>