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7C" w:rsidRDefault="0087387C">
      <w:pPr>
        <w:rPr>
          <w:b/>
        </w:rPr>
      </w:pPr>
      <w:r w:rsidRPr="0087387C">
        <w:rPr>
          <w:b/>
        </w:rPr>
        <w:t>570-J</w:t>
      </w:r>
      <w:r w:rsidR="00084318">
        <w:rPr>
          <w:b/>
        </w:rPr>
        <w:t>WA</w:t>
      </w:r>
      <w:r w:rsidRPr="0087387C">
        <w:rPr>
          <w:b/>
        </w:rPr>
        <w:t>-BT</w:t>
      </w:r>
      <w:r w:rsidR="00425B72">
        <w:rPr>
          <w:b/>
        </w:rPr>
        <w:t xml:space="preserve"> </w:t>
      </w:r>
      <w:r w:rsidR="00425B72">
        <w:rPr>
          <w:b/>
        </w:rPr>
        <w:tab/>
      </w:r>
      <w:r w:rsidR="00425B72">
        <w:rPr>
          <w:b/>
        </w:rPr>
        <w:tab/>
      </w:r>
      <w:r w:rsidR="00425B72">
        <w:rPr>
          <w:b/>
        </w:rPr>
        <w:tab/>
      </w:r>
      <w:r w:rsidR="00425B72">
        <w:rPr>
          <w:b/>
        </w:rPr>
        <w:tab/>
      </w:r>
      <w:r w:rsidR="00425B72">
        <w:rPr>
          <w:b/>
        </w:rPr>
        <w:tab/>
      </w:r>
      <w:r w:rsidR="00425B72">
        <w:rPr>
          <w:b/>
        </w:rPr>
        <w:tab/>
      </w:r>
      <w:r w:rsidR="00425B72">
        <w:rPr>
          <w:b/>
        </w:rPr>
        <w:tab/>
      </w:r>
      <w:r w:rsidR="00425B72">
        <w:rPr>
          <w:b/>
        </w:rPr>
        <w:tab/>
        <w:t>Formulaire d’évaluation par les pairs</w:t>
      </w:r>
    </w:p>
    <w:p w:rsidR="0087387C" w:rsidRDefault="0087387C">
      <w:pPr>
        <w:rPr>
          <w:b/>
        </w:rPr>
      </w:pPr>
      <w:r>
        <w:rPr>
          <w:b/>
        </w:rPr>
        <w:t>Nom : ___</w:t>
      </w:r>
      <w:r w:rsidR="00167791">
        <w:rPr>
          <w:b/>
        </w:rPr>
        <w:t>Nicolas Potvin</w:t>
      </w:r>
      <w:r>
        <w:rPr>
          <w:b/>
        </w:rPr>
        <w:t>______________________________________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6E496F">
        <w:rPr>
          <w:b/>
        </w:rPr>
        <w:t xml:space="preserve">     </w:t>
      </w:r>
      <w:r w:rsidR="00AD1B3B">
        <w:rPr>
          <w:b/>
        </w:rPr>
        <w:tab/>
        <w:t>Été</w:t>
      </w:r>
      <w:r w:rsidR="006E496F">
        <w:rPr>
          <w:b/>
        </w:rPr>
        <w:t xml:space="preserve"> 201</w:t>
      </w:r>
      <w:r w:rsidR="005B73DE">
        <w:rPr>
          <w:b/>
        </w:rPr>
        <w:t>5</w:t>
      </w:r>
    </w:p>
    <w:p w:rsidR="0087387C" w:rsidRDefault="0087387C">
      <w:pPr>
        <w:rPr>
          <w:b/>
        </w:rPr>
      </w:pPr>
    </w:p>
    <w:p w:rsidR="0087387C" w:rsidRDefault="0087387C">
      <w:pPr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6124575" cy="2162175"/>
            <wp:effectExtent l="0" t="0" r="0" b="952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b/>
        </w:rPr>
        <w:t xml:space="preserve">   </w:t>
      </w:r>
    </w:p>
    <w:p w:rsidR="00425B72" w:rsidRDefault="00425B72">
      <w:r w:rsidRPr="008F0E09">
        <w:rPr>
          <w:b/>
        </w:rPr>
        <w:t>Maxime Beaulieu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/5</w:t>
      </w:r>
    </w:p>
    <w:p w:rsidR="008F0E09" w:rsidRDefault="008F0E09"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3F17DE" w:rsidRDefault="0029246F">
      <w:pPr>
        <w:rPr>
          <w:color w:val="FF0000"/>
        </w:rPr>
      </w:pPr>
      <w:r w:rsidRPr="0029246F">
        <w:t>_______________________________________________</w:t>
      </w:r>
      <w:r w:rsidR="00084318">
        <w:t>_______________________________</w:t>
      </w:r>
      <w:r w:rsidR="00084318" w:rsidRPr="0029246F">
        <w:t>________</w:t>
      </w:r>
    </w:p>
    <w:p w:rsidR="00084318" w:rsidRDefault="00084318" w:rsidP="00084318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7387C" w:rsidRDefault="0087387C">
      <w:pPr>
        <w:rPr>
          <w:b/>
        </w:rPr>
      </w:pPr>
    </w:p>
    <w:p w:rsidR="008F0E09" w:rsidRDefault="008F0E09" w:rsidP="008F0E09">
      <w:r>
        <w:rPr>
          <w:b/>
        </w:rPr>
        <w:t>Michael Bisson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5499">
        <w:t>5</w:t>
      </w:r>
      <w:r>
        <w:rPr>
          <w:b/>
        </w:rPr>
        <w:t>/5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425B72" w:rsidRDefault="00425B72" w:rsidP="008F0E09">
      <w:pPr>
        <w:rPr>
          <w:b/>
        </w:rPr>
      </w:pPr>
    </w:p>
    <w:p w:rsidR="008F0E09" w:rsidRDefault="008F0E09" w:rsidP="008F0E09">
      <w:r>
        <w:rPr>
          <w:b/>
        </w:rPr>
        <w:t>Patrick Boulanger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5499">
        <w:t>4</w:t>
      </w:r>
      <w:r>
        <w:rPr>
          <w:b/>
        </w:rPr>
        <w:t>/5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b/>
        </w:rPr>
      </w:pPr>
    </w:p>
    <w:p w:rsidR="008F0E09" w:rsidRDefault="008F0E09" w:rsidP="008F0E09">
      <w:r>
        <w:rPr>
          <w:b/>
        </w:rPr>
        <w:lastRenderedPageBreak/>
        <w:t>Pier-Luc Dubois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5499">
        <w:t>5</w:t>
      </w:r>
      <w:r>
        <w:rPr>
          <w:b/>
        </w:rPr>
        <w:t>/5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b/>
        </w:rPr>
      </w:pPr>
    </w:p>
    <w:p w:rsidR="008F0E09" w:rsidRDefault="008F0E09" w:rsidP="008F0E09">
      <w:r>
        <w:rPr>
          <w:b/>
        </w:rPr>
        <w:t>Olivier Pelletier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5499">
        <w:t>3</w:t>
      </w:r>
      <w:r>
        <w:rPr>
          <w:b/>
        </w:rPr>
        <w:t>/5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b/>
        </w:rPr>
      </w:pPr>
    </w:p>
    <w:p w:rsidR="008F0E09" w:rsidRDefault="008F0E09" w:rsidP="008F0E09">
      <w:r>
        <w:rPr>
          <w:b/>
        </w:rPr>
        <w:t>Nicolas Potvin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5499">
        <w:t>4</w:t>
      </w:r>
      <w:r>
        <w:rPr>
          <w:b/>
        </w:rPr>
        <w:t>/5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b/>
        </w:rPr>
      </w:pPr>
      <w:r>
        <w:rPr>
          <w:b/>
        </w:rPr>
        <w:tab/>
      </w:r>
    </w:p>
    <w:p w:rsidR="008F0E09" w:rsidRDefault="008F0E09" w:rsidP="008F0E09">
      <w:r>
        <w:rPr>
          <w:b/>
        </w:rPr>
        <w:t>Nicolas Roy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5499">
        <w:t>0.5</w:t>
      </w:r>
      <w:r>
        <w:rPr>
          <w:b/>
        </w:rPr>
        <w:t>/5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b/>
        </w:rPr>
      </w:pPr>
    </w:p>
    <w:p w:rsidR="008F0E09" w:rsidRDefault="008F0E09" w:rsidP="008F0E09">
      <w:r>
        <w:rPr>
          <w:b/>
        </w:rPr>
        <w:t>Éric Vaillancourt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5499">
        <w:t>5</w:t>
      </w:r>
      <w:r>
        <w:rPr>
          <w:b/>
        </w:rPr>
        <w:t>/5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b/>
        </w:rPr>
      </w:pPr>
    </w:p>
    <w:p w:rsidR="008F0E09" w:rsidRDefault="008F0E09" w:rsidP="008F0E09">
      <w:r>
        <w:rPr>
          <w:b/>
        </w:rPr>
        <w:lastRenderedPageBreak/>
        <w:t>Alexandre Veillette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5499">
        <w:t>5</w:t>
      </w:r>
      <w:r>
        <w:rPr>
          <w:b/>
        </w:rPr>
        <w:t>/5</w:t>
      </w:r>
    </w:p>
    <w:p w:rsidR="008F0E09" w:rsidRDefault="008F0E09" w:rsidP="008F0E09">
      <w:r w:rsidRPr="0029246F">
        <w:t>__</w:t>
      </w:r>
      <w:r w:rsidR="00915499">
        <w:t xml:space="preserve">A su réussir à assouvir les besoin du projet malgré avoir un artiste absent au courant de tout le projet. Il a réussi </w:t>
      </w:r>
      <w:r w:rsidR="001219BE">
        <w:t>au-delà</w:t>
      </w:r>
      <w:r w:rsidR="00915499">
        <w:t xml:space="preserve"> des attentes qui étaient attendu de lui.</w:t>
      </w:r>
      <w:bookmarkStart w:id="0" w:name="_GoBack"/>
      <w:bookmarkEnd w:id="0"/>
      <w:r>
        <w:t>___________________________</w:t>
      </w:r>
      <w:r w:rsidRPr="0029246F">
        <w:t>________</w:t>
      </w:r>
    </w:p>
    <w:p w:rsidR="008F0E09" w:rsidRDefault="008F0E09" w:rsidP="008F0E09">
      <w:pPr>
        <w:rPr>
          <w:color w:val="FF0000"/>
        </w:rPr>
      </w:pPr>
      <w:r w:rsidRPr="0029246F">
        <w:t>_______________________________________________</w:t>
      </w:r>
      <w:r>
        <w:t>_______________________________</w:t>
      </w:r>
      <w:r w:rsidRPr="0029246F">
        <w:t>________</w:t>
      </w:r>
    </w:p>
    <w:p w:rsidR="008F0E09" w:rsidRDefault="008F0E09" w:rsidP="008F0E09">
      <w:pPr>
        <w:rPr>
          <w:b/>
        </w:rPr>
      </w:pPr>
    </w:p>
    <w:sectPr w:rsidR="008F0E09" w:rsidSect="0087387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4FD" w:rsidRDefault="009A24FD" w:rsidP="003C1FC8">
      <w:pPr>
        <w:spacing w:after="0" w:line="240" w:lineRule="auto"/>
      </w:pPr>
      <w:r>
        <w:separator/>
      </w:r>
    </w:p>
  </w:endnote>
  <w:endnote w:type="continuationSeparator" w:id="0">
    <w:p w:rsidR="009A24FD" w:rsidRDefault="009A24FD" w:rsidP="003C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4FD" w:rsidRDefault="009A24FD" w:rsidP="003C1FC8">
      <w:pPr>
        <w:spacing w:after="0" w:line="240" w:lineRule="auto"/>
      </w:pPr>
      <w:r>
        <w:separator/>
      </w:r>
    </w:p>
  </w:footnote>
  <w:footnote w:type="continuationSeparator" w:id="0">
    <w:p w:rsidR="009A24FD" w:rsidRDefault="009A24FD" w:rsidP="003C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752A"/>
    <w:multiLevelType w:val="hybridMultilevel"/>
    <w:tmpl w:val="50D42C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B16"/>
    <w:multiLevelType w:val="hybridMultilevel"/>
    <w:tmpl w:val="88E404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3523F"/>
    <w:multiLevelType w:val="hybridMultilevel"/>
    <w:tmpl w:val="2946ED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728A"/>
    <w:multiLevelType w:val="hybridMultilevel"/>
    <w:tmpl w:val="AE1AC4C6"/>
    <w:lvl w:ilvl="0" w:tplc="53ECE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261EF8">
      <w:start w:val="126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0E8D2E">
      <w:start w:val="1263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CC1B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B011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5283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6026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855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086A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07D77AF"/>
    <w:multiLevelType w:val="hybridMultilevel"/>
    <w:tmpl w:val="AF062152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6493"/>
    <w:multiLevelType w:val="hybridMultilevel"/>
    <w:tmpl w:val="31F6F7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10943"/>
    <w:multiLevelType w:val="hybridMultilevel"/>
    <w:tmpl w:val="21AE6720"/>
    <w:lvl w:ilvl="0" w:tplc="B1FA6C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9007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86F5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303C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C08D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AE13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1466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3419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56C9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6A0518B"/>
    <w:multiLevelType w:val="hybridMultilevel"/>
    <w:tmpl w:val="329E3334"/>
    <w:lvl w:ilvl="0" w:tplc="D7323C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4201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5841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26E7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74DD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24E5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162C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2E35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F48E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8356A59"/>
    <w:multiLevelType w:val="hybridMultilevel"/>
    <w:tmpl w:val="297A9A6A"/>
    <w:lvl w:ilvl="0" w:tplc="7BE47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C057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00FF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DE40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6030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ECC4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C4CC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C42C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5C9F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ACA5D01"/>
    <w:multiLevelType w:val="hybridMultilevel"/>
    <w:tmpl w:val="8926053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46D2E"/>
    <w:multiLevelType w:val="hybridMultilevel"/>
    <w:tmpl w:val="1562B444"/>
    <w:lvl w:ilvl="0" w:tplc="0EF8960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86613"/>
    <w:multiLevelType w:val="hybridMultilevel"/>
    <w:tmpl w:val="7BA4B914"/>
    <w:lvl w:ilvl="0" w:tplc="A46ADD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4A65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6E930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6D8B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BCAE9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86CF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6E444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EE0A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C0F9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E1A1B"/>
    <w:multiLevelType w:val="hybridMultilevel"/>
    <w:tmpl w:val="6B96C2CE"/>
    <w:lvl w:ilvl="0" w:tplc="F9724B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F488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FE98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F8CB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2E4D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D053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1808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C2BA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7E7D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0257E01"/>
    <w:multiLevelType w:val="hybridMultilevel"/>
    <w:tmpl w:val="6B089C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12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44"/>
    <w:rsid w:val="000030CC"/>
    <w:rsid w:val="00014D2B"/>
    <w:rsid w:val="000324C8"/>
    <w:rsid w:val="00074E37"/>
    <w:rsid w:val="00084318"/>
    <w:rsid w:val="00087DAD"/>
    <w:rsid w:val="000B2F59"/>
    <w:rsid w:val="000C37BA"/>
    <w:rsid w:val="000F10CC"/>
    <w:rsid w:val="001219BE"/>
    <w:rsid w:val="00167791"/>
    <w:rsid w:val="001B525E"/>
    <w:rsid w:val="001D24B7"/>
    <w:rsid w:val="001F24B5"/>
    <w:rsid w:val="00201485"/>
    <w:rsid w:val="00231BAE"/>
    <w:rsid w:val="00240563"/>
    <w:rsid w:val="00244EFA"/>
    <w:rsid w:val="00262B4F"/>
    <w:rsid w:val="0029246F"/>
    <w:rsid w:val="002B78DD"/>
    <w:rsid w:val="002D26B9"/>
    <w:rsid w:val="002D3E66"/>
    <w:rsid w:val="003032E5"/>
    <w:rsid w:val="003274D2"/>
    <w:rsid w:val="00385575"/>
    <w:rsid w:val="00390671"/>
    <w:rsid w:val="003C1FC8"/>
    <w:rsid w:val="003F17DE"/>
    <w:rsid w:val="00407B3B"/>
    <w:rsid w:val="00415482"/>
    <w:rsid w:val="00425B72"/>
    <w:rsid w:val="004F240C"/>
    <w:rsid w:val="00514DBE"/>
    <w:rsid w:val="00532EF6"/>
    <w:rsid w:val="00552C6A"/>
    <w:rsid w:val="005541E6"/>
    <w:rsid w:val="00560A2A"/>
    <w:rsid w:val="005A56BE"/>
    <w:rsid w:val="005B73DE"/>
    <w:rsid w:val="00623F4D"/>
    <w:rsid w:val="006B1650"/>
    <w:rsid w:val="006D3217"/>
    <w:rsid w:val="006E496F"/>
    <w:rsid w:val="006F63DC"/>
    <w:rsid w:val="007433B3"/>
    <w:rsid w:val="007C2F1D"/>
    <w:rsid w:val="00821E85"/>
    <w:rsid w:val="00840582"/>
    <w:rsid w:val="00864D14"/>
    <w:rsid w:val="0087387C"/>
    <w:rsid w:val="00876A17"/>
    <w:rsid w:val="008E0AAE"/>
    <w:rsid w:val="008E75BC"/>
    <w:rsid w:val="008F0E09"/>
    <w:rsid w:val="00902FAA"/>
    <w:rsid w:val="00903E1C"/>
    <w:rsid w:val="00915499"/>
    <w:rsid w:val="00925715"/>
    <w:rsid w:val="009442EE"/>
    <w:rsid w:val="00975763"/>
    <w:rsid w:val="00991B19"/>
    <w:rsid w:val="00994641"/>
    <w:rsid w:val="009A24FD"/>
    <w:rsid w:val="009A400D"/>
    <w:rsid w:val="009D1F74"/>
    <w:rsid w:val="009E7C9B"/>
    <w:rsid w:val="00A65FBA"/>
    <w:rsid w:val="00AA5B23"/>
    <w:rsid w:val="00AC4899"/>
    <w:rsid w:val="00AD1B3B"/>
    <w:rsid w:val="00AF3477"/>
    <w:rsid w:val="00B91AD7"/>
    <w:rsid w:val="00BA25DA"/>
    <w:rsid w:val="00BC0ADA"/>
    <w:rsid w:val="00BE02C6"/>
    <w:rsid w:val="00C00D68"/>
    <w:rsid w:val="00C048AB"/>
    <w:rsid w:val="00C307B2"/>
    <w:rsid w:val="00CD3EDF"/>
    <w:rsid w:val="00CD5551"/>
    <w:rsid w:val="00D63EAA"/>
    <w:rsid w:val="00D66144"/>
    <w:rsid w:val="00D82643"/>
    <w:rsid w:val="00D911E7"/>
    <w:rsid w:val="00E013A7"/>
    <w:rsid w:val="00E12448"/>
    <w:rsid w:val="00E35787"/>
    <w:rsid w:val="00E560A9"/>
    <w:rsid w:val="00E74A10"/>
    <w:rsid w:val="00EA7885"/>
    <w:rsid w:val="00EB7386"/>
    <w:rsid w:val="00ED67CE"/>
    <w:rsid w:val="00EE7FC3"/>
    <w:rsid w:val="00F021C7"/>
    <w:rsid w:val="00F232BF"/>
    <w:rsid w:val="00F37D2F"/>
    <w:rsid w:val="00F77FD0"/>
    <w:rsid w:val="00FB2F55"/>
    <w:rsid w:val="00FD3410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BAA160-9B2C-4887-86E5-6CCCC3FE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F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1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C1F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C1FC8"/>
  </w:style>
  <w:style w:type="paragraph" w:styleId="Pieddepage">
    <w:name w:val="footer"/>
    <w:basedOn w:val="Normal"/>
    <w:link w:val="PieddepageCar"/>
    <w:uiPriority w:val="99"/>
    <w:semiHidden/>
    <w:unhideWhenUsed/>
    <w:rsid w:val="003C1F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C1FC8"/>
  </w:style>
  <w:style w:type="paragraph" w:styleId="Textedebulles">
    <w:name w:val="Balloon Text"/>
    <w:basedOn w:val="Normal"/>
    <w:link w:val="TextedebullesCar"/>
    <w:uiPriority w:val="99"/>
    <w:semiHidden/>
    <w:unhideWhenUsed/>
    <w:rsid w:val="0039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6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405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E74A10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B165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B165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B165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165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16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3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43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89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78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72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09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84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29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49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45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88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43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6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4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5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6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6A2601-3F0A-47AE-A280-A84595F7A53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A"/>
        </a:p>
      </dgm:t>
    </dgm:pt>
    <dgm:pt modelId="{6FF37509-0CD4-4DC9-A36E-2069E11A8748}">
      <dgm:prSet phldrT="[Texte]"/>
      <dgm:spPr/>
      <dgm:t>
        <a:bodyPr/>
        <a:lstStyle/>
        <a:p>
          <a:r>
            <a:rPr lang="fr-CA"/>
            <a:t>Instructions</a:t>
          </a:r>
        </a:p>
      </dgm:t>
    </dgm:pt>
    <dgm:pt modelId="{EB2427D9-A313-46DC-A1AB-7EB50808F805}" type="parTrans" cxnId="{628917A8-57B7-4CB3-9371-FB63A5AE9512}">
      <dgm:prSet/>
      <dgm:spPr/>
      <dgm:t>
        <a:bodyPr/>
        <a:lstStyle/>
        <a:p>
          <a:endParaRPr lang="fr-CA"/>
        </a:p>
      </dgm:t>
    </dgm:pt>
    <dgm:pt modelId="{997AFBC1-80A6-44EA-BB48-B6E8B32A0D7E}" type="sibTrans" cxnId="{628917A8-57B7-4CB3-9371-FB63A5AE9512}">
      <dgm:prSet/>
      <dgm:spPr/>
      <dgm:t>
        <a:bodyPr/>
        <a:lstStyle/>
        <a:p>
          <a:endParaRPr lang="fr-CA"/>
        </a:p>
      </dgm:t>
    </dgm:pt>
    <dgm:pt modelId="{FB76068B-BF68-415D-9381-3D8B0525A3A7}">
      <dgm:prSet phldrT="[Texte]"/>
      <dgm:spPr/>
      <dgm:t>
        <a:bodyPr/>
        <a:lstStyle/>
        <a:p>
          <a:r>
            <a:rPr lang="fr-CA" b="1"/>
            <a:t>Pour chacune des personnes ci-dessous, y compris vous-mêmes, attribuez une note sur 5. </a:t>
          </a:r>
          <a:br>
            <a:rPr lang="fr-CA" b="1"/>
          </a:br>
          <a:endParaRPr lang="fr-CA"/>
        </a:p>
      </dgm:t>
    </dgm:pt>
    <dgm:pt modelId="{C4864780-83E9-4729-91C4-6BFFA79BB771}" type="parTrans" cxnId="{9228259E-C366-4712-B1E6-F5A5E8FD4D8D}">
      <dgm:prSet/>
      <dgm:spPr/>
      <dgm:t>
        <a:bodyPr/>
        <a:lstStyle/>
        <a:p>
          <a:endParaRPr lang="fr-CA"/>
        </a:p>
      </dgm:t>
    </dgm:pt>
    <dgm:pt modelId="{908AFCFE-30D2-456C-8C49-EA97096BE7FE}" type="sibTrans" cxnId="{9228259E-C366-4712-B1E6-F5A5E8FD4D8D}">
      <dgm:prSet/>
      <dgm:spPr/>
      <dgm:t>
        <a:bodyPr/>
        <a:lstStyle/>
        <a:p>
          <a:endParaRPr lang="fr-CA"/>
        </a:p>
      </dgm:t>
    </dgm:pt>
    <dgm:pt modelId="{A452A1C2-FB06-4D2C-AA07-EA43B4481647}">
      <dgm:prSet phldrT="[Texte]"/>
      <dgm:spPr/>
      <dgm:t>
        <a:bodyPr/>
        <a:lstStyle/>
        <a:p>
          <a:r>
            <a:rPr lang="fr-CA" b="1"/>
            <a:t>4=Excellent, dépasse les attentes</a:t>
          </a:r>
          <a:endParaRPr lang="fr-CA"/>
        </a:p>
      </dgm:t>
    </dgm:pt>
    <dgm:pt modelId="{0CEA631E-85E4-4959-AA4C-F693B6CE8A9D}" type="parTrans" cxnId="{C6A1C638-2860-4AE6-BFC2-D96D4CB90CCA}">
      <dgm:prSet/>
      <dgm:spPr/>
      <dgm:t>
        <a:bodyPr/>
        <a:lstStyle/>
        <a:p>
          <a:endParaRPr lang="fr-CA"/>
        </a:p>
      </dgm:t>
    </dgm:pt>
    <dgm:pt modelId="{163929FC-8912-401D-A393-C1E26CF77914}" type="sibTrans" cxnId="{C6A1C638-2860-4AE6-BFC2-D96D4CB90CCA}">
      <dgm:prSet/>
      <dgm:spPr/>
      <dgm:t>
        <a:bodyPr/>
        <a:lstStyle/>
        <a:p>
          <a:endParaRPr lang="fr-CA"/>
        </a:p>
      </dgm:t>
    </dgm:pt>
    <dgm:pt modelId="{A175CDAF-57F1-4F12-A6D4-B77B578F7C98}">
      <dgm:prSet phldrT="[Texte]"/>
      <dgm:spPr/>
      <dgm:t>
        <a:bodyPr/>
        <a:lstStyle/>
        <a:p>
          <a:r>
            <a:rPr lang="fr-CA" b="1"/>
            <a:t>5=Parfait, impeccable, rien à améliorer.</a:t>
          </a:r>
          <a:endParaRPr lang="fr-CA"/>
        </a:p>
      </dgm:t>
    </dgm:pt>
    <dgm:pt modelId="{3537AFDE-759E-4A33-A381-2610024E3D0F}" type="parTrans" cxnId="{B8EA33D5-085D-4AB3-AFC2-AFD4C703211E}">
      <dgm:prSet/>
      <dgm:spPr/>
      <dgm:t>
        <a:bodyPr/>
        <a:lstStyle/>
        <a:p>
          <a:endParaRPr lang="fr-CA"/>
        </a:p>
      </dgm:t>
    </dgm:pt>
    <dgm:pt modelId="{974C44DA-9B23-4093-BEF1-921027825F70}" type="sibTrans" cxnId="{B8EA33D5-085D-4AB3-AFC2-AFD4C703211E}">
      <dgm:prSet/>
      <dgm:spPr/>
      <dgm:t>
        <a:bodyPr/>
        <a:lstStyle/>
        <a:p>
          <a:endParaRPr lang="fr-CA"/>
        </a:p>
      </dgm:t>
    </dgm:pt>
    <dgm:pt modelId="{205316E5-600D-4FC8-8D6D-FC43242C0467}">
      <dgm:prSet phldrT="[Texte]"/>
      <dgm:spPr/>
      <dgm:t>
        <a:bodyPr/>
        <a:lstStyle/>
        <a:p>
          <a:r>
            <a:rPr lang="fr-CA" b="1"/>
            <a:t>3=Satisfait pleinement aux exigences</a:t>
          </a:r>
        </a:p>
      </dgm:t>
    </dgm:pt>
    <dgm:pt modelId="{88175B78-27CF-4C59-B8AC-3FF53E3FDE92}" type="parTrans" cxnId="{91AA0C63-0839-401C-A65A-AFEC9B4E211F}">
      <dgm:prSet/>
      <dgm:spPr/>
      <dgm:t>
        <a:bodyPr/>
        <a:lstStyle/>
        <a:p>
          <a:endParaRPr lang="fr-CA"/>
        </a:p>
      </dgm:t>
    </dgm:pt>
    <dgm:pt modelId="{871BA8A7-931D-423A-88A7-0BBEB0C55136}" type="sibTrans" cxnId="{91AA0C63-0839-401C-A65A-AFEC9B4E211F}">
      <dgm:prSet/>
      <dgm:spPr/>
      <dgm:t>
        <a:bodyPr/>
        <a:lstStyle/>
        <a:p>
          <a:endParaRPr lang="fr-CA"/>
        </a:p>
      </dgm:t>
    </dgm:pt>
    <dgm:pt modelId="{B8A82B45-E163-40F3-97A7-097E3643EFCD}">
      <dgm:prSet phldrT="[Texte]"/>
      <dgm:spPr/>
      <dgm:t>
        <a:bodyPr/>
        <a:lstStyle/>
        <a:p>
          <a:r>
            <a:rPr lang="fr-CA" b="1"/>
            <a:t>2=Points à améliorer</a:t>
          </a:r>
        </a:p>
      </dgm:t>
    </dgm:pt>
    <dgm:pt modelId="{62FF9924-72F0-42E8-98B4-9CEA32A2FCBF}" type="parTrans" cxnId="{61358B99-5979-4D53-B906-D81BC03A7B78}">
      <dgm:prSet/>
      <dgm:spPr/>
      <dgm:t>
        <a:bodyPr/>
        <a:lstStyle/>
        <a:p>
          <a:endParaRPr lang="fr-CA"/>
        </a:p>
      </dgm:t>
    </dgm:pt>
    <dgm:pt modelId="{43AF1C39-51F7-4387-BBAA-473D25B4115E}" type="sibTrans" cxnId="{61358B99-5979-4D53-B906-D81BC03A7B78}">
      <dgm:prSet/>
      <dgm:spPr/>
      <dgm:t>
        <a:bodyPr/>
        <a:lstStyle/>
        <a:p>
          <a:endParaRPr lang="fr-CA"/>
        </a:p>
      </dgm:t>
    </dgm:pt>
    <dgm:pt modelId="{89A66A09-9DF3-4998-98CC-67CA15FE0B66}">
      <dgm:prSet phldrT="[Texte]"/>
      <dgm:spPr/>
      <dgm:t>
        <a:bodyPr/>
        <a:lstStyle/>
        <a:p>
          <a:r>
            <a:rPr lang="fr-CA" b="1"/>
            <a:t>1=Insuffisant</a:t>
          </a:r>
        </a:p>
      </dgm:t>
    </dgm:pt>
    <dgm:pt modelId="{83629769-5821-4F38-B775-19514B3E4AFD}" type="parTrans" cxnId="{100DBABA-B46A-445E-B669-4EBF59EBAFF2}">
      <dgm:prSet/>
      <dgm:spPr/>
      <dgm:t>
        <a:bodyPr/>
        <a:lstStyle/>
        <a:p>
          <a:endParaRPr lang="fr-CA"/>
        </a:p>
      </dgm:t>
    </dgm:pt>
    <dgm:pt modelId="{A4F051C7-D487-407B-830A-EA4014C42AE1}" type="sibTrans" cxnId="{100DBABA-B46A-445E-B669-4EBF59EBAFF2}">
      <dgm:prSet/>
      <dgm:spPr/>
      <dgm:t>
        <a:bodyPr/>
        <a:lstStyle/>
        <a:p>
          <a:endParaRPr lang="fr-CA"/>
        </a:p>
      </dgm:t>
    </dgm:pt>
    <dgm:pt modelId="{D3EABA8E-0CBE-47C3-926E-7AC2A74465EB}">
      <dgm:prSet phldrT="[Texte]"/>
      <dgm:spPr/>
      <dgm:t>
        <a:bodyPr/>
        <a:lstStyle/>
        <a:p>
          <a:r>
            <a:rPr lang="fr-CA"/>
            <a:t>Justifiez votre note</a:t>
          </a:r>
        </a:p>
      </dgm:t>
    </dgm:pt>
    <dgm:pt modelId="{CAB9F808-707C-49A8-AA92-2DD3AC41D92B}" type="parTrans" cxnId="{14B1A15F-800D-445A-9A3C-6B7B1F263C80}">
      <dgm:prSet/>
      <dgm:spPr/>
      <dgm:t>
        <a:bodyPr/>
        <a:lstStyle/>
        <a:p>
          <a:endParaRPr lang="fr-CA"/>
        </a:p>
      </dgm:t>
    </dgm:pt>
    <dgm:pt modelId="{8CE3CE54-18C1-4729-953D-2455ABB28E38}" type="sibTrans" cxnId="{14B1A15F-800D-445A-9A3C-6B7B1F263C80}">
      <dgm:prSet/>
      <dgm:spPr/>
      <dgm:t>
        <a:bodyPr/>
        <a:lstStyle/>
        <a:p>
          <a:endParaRPr lang="fr-CA"/>
        </a:p>
      </dgm:t>
    </dgm:pt>
    <dgm:pt modelId="{A65BE685-76E9-45E4-963C-814BA120A13A}">
      <dgm:prSet phldrT="[Texte]"/>
      <dgm:spPr/>
      <dgm:t>
        <a:bodyPr/>
        <a:lstStyle/>
        <a:p>
          <a:endParaRPr lang="fr-CA"/>
        </a:p>
      </dgm:t>
    </dgm:pt>
    <dgm:pt modelId="{B3564A3C-0A94-4AD9-BBFA-EABC536F94AD}" type="parTrans" cxnId="{BBA6175F-F691-4EEE-9516-86521534343F}">
      <dgm:prSet/>
      <dgm:spPr/>
      <dgm:t>
        <a:bodyPr/>
        <a:lstStyle/>
        <a:p>
          <a:endParaRPr lang="fr-CA"/>
        </a:p>
      </dgm:t>
    </dgm:pt>
    <dgm:pt modelId="{DE77F077-59C7-4AA6-AE6D-6C13CCCAC021}" type="sibTrans" cxnId="{BBA6175F-F691-4EEE-9516-86521534343F}">
      <dgm:prSet/>
      <dgm:spPr/>
      <dgm:t>
        <a:bodyPr/>
        <a:lstStyle/>
        <a:p>
          <a:endParaRPr lang="fr-CA"/>
        </a:p>
      </dgm:t>
    </dgm:pt>
    <dgm:pt modelId="{7FA6E240-06E1-45CF-A22A-A5D5D6CE5DC1}">
      <dgm:prSet phldrT="[Texte]"/>
      <dgm:spPr/>
      <dgm:t>
        <a:bodyPr/>
        <a:lstStyle/>
        <a:p>
          <a:r>
            <a:rPr lang="fr-CA"/>
            <a:t>Si vous recevez des 3 de tous, ça vaut 100%</a:t>
          </a:r>
        </a:p>
      </dgm:t>
    </dgm:pt>
    <dgm:pt modelId="{C9D78621-9F92-4218-BD43-A7248E5FDF3F}" type="parTrans" cxnId="{77994AC8-8372-4A72-BC67-7AD6625EC199}">
      <dgm:prSet/>
      <dgm:spPr/>
    </dgm:pt>
    <dgm:pt modelId="{AC410246-BD0D-4385-8D13-199D8762727A}" type="sibTrans" cxnId="{77994AC8-8372-4A72-BC67-7AD6625EC199}">
      <dgm:prSet/>
      <dgm:spPr/>
    </dgm:pt>
    <dgm:pt modelId="{3F789B71-1532-4A71-B452-C22207EB2B67}" type="pres">
      <dgm:prSet presAssocID="{C76A2601-3F0A-47AE-A280-A84595F7A53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CA"/>
        </a:p>
      </dgm:t>
    </dgm:pt>
    <dgm:pt modelId="{55A4D723-7D77-4B81-9280-8A8CBDAF1108}" type="pres">
      <dgm:prSet presAssocID="{6FF37509-0CD4-4DC9-A36E-2069E11A8748}" presName="linNode" presStyleCnt="0"/>
      <dgm:spPr/>
    </dgm:pt>
    <dgm:pt modelId="{9E03B5FF-B9AC-4B2C-A357-15306C334834}" type="pres">
      <dgm:prSet presAssocID="{6FF37509-0CD4-4DC9-A36E-2069E11A8748}" presName="parentText" presStyleLbl="node1" presStyleIdx="0" presStyleCnt="1" custScaleX="74529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2ED2F900-2023-4091-B083-DDDFA1B5D108}" type="pres">
      <dgm:prSet presAssocID="{6FF37509-0CD4-4DC9-A36E-2069E11A8748}" presName="descendantText" presStyleLbl="alignAccFollowNode1" presStyleIdx="0" presStyleCnt="1" custScaleX="114439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</dgm:ptLst>
  <dgm:cxnLst>
    <dgm:cxn modelId="{D41E82AC-C0D8-4E76-B175-8AD362277642}" type="presOf" srcId="{205316E5-600D-4FC8-8D6D-FC43242C0467}" destId="{2ED2F900-2023-4091-B083-DDDFA1B5D108}" srcOrd="0" destOrd="3" presId="urn:microsoft.com/office/officeart/2005/8/layout/vList5"/>
    <dgm:cxn modelId="{5D5E3130-ADE1-4917-876D-9CD93101B48D}" type="presOf" srcId="{A65BE685-76E9-45E4-963C-814BA120A13A}" destId="{2ED2F900-2023-4091-B083-DDDFA1B5D108}" srcOrd="0" destOrd="6" presId="urn:microsoft.com/office/officeart/2005/8/layout/vList5"/>
    <dgm:cxn modelId="{C6A1C638-2860-4AE6-BFC2-D96D4CB90CCA}" srcId="{6FF37509-0CD4-4DC9-A36E-2069E11A8748}" destId="{A452A1C2-FB06-4D2C-AA07-EA43B4481647}" srcOrd="2" destOrd="0" parTransId="{0CEA631E-85E4-4959-AA4C-F693B6CE8A9D}" sibTransId="{163929FC-8912-401D-A393-C1E26CF77914}"/>
    <dgm:cxn modelId="{61358B99-5979-4D53-B906-D81BC03A7B78}" srcId="{6FF37509-0CD4-4DC9-A36E-2069E11A8748}" destId="{B8A82B45-E163-40F3-97A7-097E3643EFCD}" srcOrd="4" destOrd="0" parTransId="{62FF9924-72F0-42E8-98B4-9CEA32A2FCBF}" sibTransId="{43AF1C39-51F7-4387-BBAA-473D25B4115E}"/>
    <dgm:cxn modelId="{B8EA33D5-085D-4AB3-AFC2-AFD4C703211E}" srcId="{6FF37509-0CD4-4DC9-A36E-2069E11A8748}" destId="{A175CDAF-57F1-4F12-A6D4-B77B578F7C98}" srcOrd="1" destOrd="0" parTransId="{3537AFDE-759E-4A33-A381-2610024E3D0F}" sibTransId="{974C44DA-9B23-4093-BEF1-921027825F70}"/>
    <dgm:cxn modelId="{96B3DA29-4139-4C28-A934-A1B33F1A975D}" type="presOf" srcId="{D3EABA8E-0CBE-47C3-926E-7AC2A74465EB}" destId="{2ED2F900-2023-4091-B083-DDDFA1B5D108}" srcOrd="0" destOrd="7" presId="urn:microsoft.com/office/officeart/2005/8/layout/vList5"/>
    <dgm:cxn modelId="{91AA0C63-0839-401C-A65A-AFEC9B4E211F}" srcId="{6FF37509-0CD4-4DC9-A36E-2069E11A8748}" destId="{205316E5-600D-4FC8-8D6D-FC43242C0467}" srcOrd="3" destOrd="0" parTransId="{88175B78-27CF-4C59-B8AC-3FF53E3FDE92}" sibTransId="{871BA8A7-931D-423A-88A7-0BBEB0C55136}"/>
    <dgm:cxn modelId="{00C0D3F5-BD5A-4F66-889E-3B3ABBC0AF54}" type="presOf" srcId="{A175CDAF-57F1-4F12-A6D4-B77B578F7C98}" destId="{2ED2F900-2023-4091-B083-DDDFA1B5D108}" srcOrd="0" destOrd="1" presId="urn:microsoft.com/office/officeart/2005/8/layout/vList5"/>
    <dgm:cxn modelId="{77994AC8-8372-4A72-BC67-7AD6625EC199}" srcId="{6FF37509-0CD4-4DC9-A36E-2069E11A8748}" destId="{7FA6E240-06E1-45CF-A22A-A5D5D6CE5DC1}" srcOrd="8" destOrd="0" parTransId="{C9D78621-9F92-4218-BD43-A7248E5FDF3F}" sibTransId="{AC410246-BD0D-4385-8D13-199D8762727A}"/>
    <dgm:cxn modelId="{2763315F-D697-4B2A-BC8F-F70C1BE22D26}" type="presOf" srcId="{FB76068B-BF68-415D-9381-3D8B0525A3A7}" destId="{2ED2F900-2023-4091-B083-DDDFA1B5D108}" srcOrd="0" destOrd="0" presId="urn:microsoft.com/office/officeart/2005/8/layout/vList5"/>
    <dgm:cxn modelId="{E0CEC17E-4DC8-409C-9C90-C769A9F245F5}" type="presOf" srcId="{A452A1C2-FB06-4D2C-AA07-EA43B4481647}" destId="{2ED2F900-2023-4091-B083-DDDFA1B5D108}" srcOrd="0" destOrd="2" presId="urn:microsoft.com/office/officeart/2005/8/layout/vList5"/>
    <dgm:cxn modelId="{61184B8D-4EDD-4AAA-8603-9D6F9D378D0C}" type="presOf" srcId="{7FA6E240-06E1-45CF-A22A-A5D5D6CE5DC1}" destId="{2ED2F900-2023-4091-B083-DDDFA1B5D108}" srcOrd="0" destOrd="8" presId="urn:microsoft.com/office/officeart/2005/8/layout/vList5"/>
    <dgm:cxn modelId="{BBA6175F-F691-4EEE-9516-86521534343F}" srcId="{6FF37509-0CD4-4DC9-A36E-2069E11A8748}" destId="{A65BE685-76E9-45E4-963C-814BA120A13A}" srcOrd="6" destOrd="0" parTransId="{B3564A3C-0A94-4AD9-BBFA-EABC536F94AD}" sibTransId="{DE77F077-59C7-4AA6-AE6D-6C13CCCAC021}"/>
    <dgm:cxn modelId="{8367BF81-B8FB-4F33-9DE9-2DA74D9384D3}" type="presOf" srcId="{C76A2601-3F0A-47AE-A280-A84595F7A530}" destId="{3F789B71-1532-4A71-B452-C22207EB2B67}" srcOrd="0" destOrd="0" presId="urn:microsoft.com/office/officeart/2005/8/layout/vList5"/>
    <dgm:cxn modelId="{9228259E-C366-4712-B1E6-F5A5E8FD4D8D}" srcId="{6FF37509-0CD4-4DC9-A36E-2069E11A8748}" destId="{FB76068B-BF68-415D-9381-3D8B0525A3A7}" srcOrd="0" destOrd="0" parTransId="{C4864780-83E9-4729-91C4-6BFFA79BB771}" sibTransId="{908AFCFE-30D2-456C-8C49-EA97096BE7FE}"/>
    <dgm:cxn modelId="{628917A8-57B7-4CB3-9371-FB63A5AE9512}" srcId="{C76A2601-3F0A-47AE-A280-A84595F7A530}" destId="{6FF37509-0CD4-4DC9-A36E-2069E11A8748}" srcOrd="0" destOrd="0" parTransId="{EB2427D9-A313-46DC-A1AB-7EB50808F805}" sibTransId="{997AFBC1-80A6-44EA-BB48-B6E8B32A0D7E}"/>
    <dgm:cxn modelId="{AAC40FA0-3C52-4340-BA97-12F4947CBAAD}" type="presOf" srcId="{B8A82B45-E163-40F3-97A7-097E3643EFCD}" destId="{2ED2F900-2023-4091-B083-DDDFA1B5D108}" srcOrd="0" destOrd="4" presId="urn:microsoft.com/office/officeart/2005/8/layout/vList5"/>
    <dgm:cxn modelId="{791CE783-EEDA-486C-B097-76F5DC76F688}" type="presOf" srcId="{89A66A09-9DF3-4998-98CC-67CA15FE0B66}" destId="{2ED2F900-2023-4091-B083-DDDFA1B5D108}" srcOrd="0" destOrd="5" presId="urn:microsoft.com/office/officeart/2005/8/layout/vList5"/>
    <dgm:cxn modelId="{100DBABA-B46A-445E-B669-4EBF59EBAFF2}" srcId="{6FF37509-0CD4-4DC9-A36E-2069E11A8748}" destId="{89A66A09-9DF3-4998-98CC-67CA15FE0B66}" srcOrd="5" destOrd="0" parTransId="{83629769-5821-4F38-B775-19514B3E4AFD}" sibTransId="{A4F051C7-D487-407B-830A-EA4014C42AE1}"/>
    <dgm:cxn modelId="{315544B7-3A1D-45C1-BB9B-14449C29DCA8}" type="presOf" srcId="{6FF37509-0CD4-4DC9-A36E-2069E11A8748}" destId="{9E03B5FF-B9AC-4B2C-A357-15306C334834}" srcOrd="0" destOrd="0" presId="urn:microsoft.com/office/officeart/2005/8/layout/vList5"/>
    <dgm:cxn modelId="{14B1A15F-800D-445A-9A3C-6B7B1F263C80}" srcId="{6FF37509-0CD4-4DC9-A36E-2069E11A8748}" destId="{D3EABA8E-0CBE-47C3-926E-7AC2A74465EB}" srcOrd="7" destOrd="0" parTransId="{CAB9F808-707C-49A8-AA92-2DD3AC41D92B}" sibTransId="{8CE3CE54-18C1-4729-953D-2455ABB28E38}"/>
    <dgm:cxn modelId="{763B174B-A90E-4DF2-BC11-90CB633A04F6}" type="presParOf" srcId="{3F789B71-1532-4A71-B452-C22207EB2B67}" destId="{55A4D723-7D77-4B81-9280-8A8CBDAF1108}" srcOrd="0" destOrd="0" presId="urn:microsoft.com/office/officeart/2005/8/layout/vList5"/>
    <dgm:cxn modelId="{750DD09B-8AB1-4470-85AB-830E8B4419AB}" type="presParOf" srcId="{55A4D723-7D77-4B81-9280-8A8CBDAF1108}" destId="{9E03B5FF-B9AC-4B2C-A357-15306C334834}" srcOrd="0" destOrd="0" presId="urn:microsoft.com/office/officeart/2005/8/layout/vList5"/>
    <dgm:cxn modelId="{20612D7D-0CA3-427F-8DF7-15BE3177733F}" type="presParOf" srcId="{55A4D723-7D77-4B81-9280-8A8CBDAF1108}" destId="{2ED2F900-2023-4091-B083-DDDFA1B5D10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D2F900-2023-4091-B083-DDDFA1B5D108}">
      <dsp:nvSpPr>
        <dsp:cNvPr id="0" name=""/>
        <dsp:cNvSpPr/>
      </dsp:nvSpPr>
      <dsp:spPr>
        <a:xfrm rot="5400000">
          <a:off x="3018240" y="-1159570"/>
          <a:ext cx="1729740" cy="448131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CA" sz="900" b="1" kern="1200"/>
            <a:t>Pour chacune des personnes ci-dessous, y compris vous-mêmes, attribuez une note sur 5. </a:t>
          </a:r>
          <a:br>
            <a:rPr lang="fr-CA" sz="900" b="1" kern="1200"/>
          </a:br>
          <a:endParaRPr lang="fr-CA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CA" sz="900" b="1" kern="1200"/>
            <a:t>5=Parfait, impeccable, rien à améliorer.</a:t>
          </a:r>
          <a:endParaRPr lang="fr-CA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CA" sz="900" b="1" kern="1200"/>
            <a:t>4=Excellent, dépasse les attentes</a:t>
          </a:r>
          <a:endParaRPr lang="fr-CA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CA" sz="900" b="1" kern="1200"/>
            <a:t>3=Satisfait pleinement aux exigences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CA" sz="900" b="1" kern="1200"/>
            <a:t>2=Points à améliorer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CA" sz="900" b="1" kern="1200"/>
            <a:t>1=Insuffisant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CA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CA" sz="900" kern="1200"/>
            <a:t>Justifiez votre note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CA" sz="900" kern="1200"/>
            <a:t>Si vous recevez des 3 de tous, ça vaut 100%</a:t>
          </a:r>
        </a:p>
      </dsp:txBody>
      <dsp:txXfrm rot="-5400000">
        <a:off x="1642453" y="300656"/>
        <a:ext cx="4396877" cy="1560862"/>
      </dsp:txXfrm>
    </dsp:sp>
    <dsp:sp modelId="{9E03B5FF-B9AC-4B2C-A357-15306C334834}">
      <dsp:nvSpPr>
        <dsp:cNvPr id="0" name=""/>
        <dsp:cNvSpPr/>
      </dsp:nvSpPr>
      <dsp:spPr>
        <a:xfrm>
          <a:off x="806" y="0"/>
          <a:ext cx="1641645" cy="21621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2100" kern="1200"/>
            <a:t>Instructions</a:t>
          </a:r>
        </a:p>
      </dsp:txBody>
      <dsp:txXfrm>
        <a:off x="80945" y="80139"/>
        <a:ext cx="1481367" cy="20018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B3C54-A2A8-4C11-B0C7-5719E4F7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C08DBDDC.dotm</Template>
  <TotalTime>1</TotalTime>
  <Pages>3</Pages>
  <Words>432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Éric Asselin</dc:creator>
  <cp:lastModifiedBy>College Bart</cp:lastModifiedBy>
  <cp:revision>2</cp:revision>
  <cp:lastPrinted>2015-07-30T12:03:00Z</cp:lastPrinted>
  <dcterms:created xsi:type="dcterms:W3CDTF">2015-07-31T20:51:00Z</dcterms:created>
  <dcterms:modified xsi:type="dcterms:W3CDTF">2015-07-31T20:51:00Z</dcterms:modified>
</cp:coreProperties>
</file>